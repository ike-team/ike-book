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hAnsi="Microsoft YaHei UI"/>
        </w:rPr>
        <w:id w:val="-388415555"/>
        <w:docPartObj>
          <w:docPartGallery w:val="Cover Pages"/>
          <w:docPartUnique/>
        </w:docPartObj>
      </w:sdtPr>
      <w:sdtEndPr/>
      <w:sdtContent>
        <w:p w14:paraId="44B2657A" w14:textId="6B6B3BBB" w:rsidR="00694CAB" w:rsidRPr="00971DBC" w:rsidRDefault="004B1C3B">
          <w:pPr>
            <w:pStyle w:val="Logo"/>
            <w:rPr>
              <w:rFonts w:ascii="Microsoft YaHei UI" w:hAnsi="Microsoft YaHei UI"/>
            </w:rPr>
          </w:pPr>
          <w:sdt>
            <w:sdtPr>
              <w:rPr>
                <w:noProof/>
              </w:rPr>
              <w:alias w:val="单击右侧的图标替换徽标"/>
              <w:tag w:val="单击右侧的图标替换徽标"/>
              <w:id w:val="-2090688503"/>
              <w:picture/>
            </w:sdtPr>
            <w:sdtEndPr/>
            <w:sdtContent>
              <w:r w:rsidR="00F03675" w:rsidRPr="00F03675">
                <w:rPr>
                  <w:noProof/>
                  <w:lang w:eastAsia="zh-CN"/>
                </w:rPr>
                <w:drawing>
                  <wp:inline distT="0" distB="0" distL="0" distR="0" wp14:anchorId="2623CA0E" wp14:editId="1724DA10">
                    <wp:extent cx="1044873" cy="1044873"/>
                    <wp:effectExtent l="285750" t="0" r="41275" b="79375"/>
                    <wp:docPr id="5" name="图片 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44873" cy="104487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76200" dir="13500000" sy="23000" kx="1200000" algn="br" rotWithShape="0">
                                <a:prstClr val="black">
                                  <a:alpha val="20000"/>
                                </a:prst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0AEBC946" w14:textId="77777777" w:rsidR="00694CAB" w:rsidRPr="00971DBC" w:rsidRDefault="00694CAB" w:rsidP="009C5167">
          <w:pPr>
            <w:ind w:firstLineChars="200" w:firstLine="400"/>
            <w:rPr>
              <w:rFonts w:ascii="Microsoft YaHei UI" w:hAnsi="Microsoft YaHei UI"/>
            </w:rPr>
          </w:pPr>
        </w:p>
        <w:p w14:paraId="03D8B2DE" w14:textId="48B84E2E" w:rsidR="00AC77B2" w:rsidRPr="00112BBA" w:rsidRDefault="001571D9" w:rsidP="00112BBA">
          <w:pPr>
            <w:rPr>
              <w:rFonts w:ascii="Microsoft YaHei UI" w:hAnsi="Microsoft YaHei UI"/>
            </w:rPr>
          </w:pPr>
          <w:r>
            <w:rPr>
              <w:rFonts w:ascii="Microsoft YaHei UI" w:hAnsi="Microsoft YaHei UI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C17FE92" wp14:editId="41BDA72B">
                    <wp:simplePos x="0" y="0"/>
                    <wp:positionH relativeFrom="page">
                      <wp:posOffset>2701636</wp:posOffset>
                    </wp:positionH>
                    <wp:positionV relativeFrom="paragraph">
                      <wp:posOffset>4588221</wp:posOffset>
                    </wp:positionV>
                    <wp:extent cx="4793673" cy="510540"/>
                    <wp:effectExtent l="0" t="0" r="6985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3673" cy="510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1C767A" w14:textId="063FAACD" w:rsidR="007444FF" w:rsidRPr="005150E9" w:rsidRDefault="007444FF">
                                <w:pPr>
                                  <w:rPr>
                                    <w:b/>
                                    <w:noProof/>
                                    <w:color w:val="DF1010" w:themeColor="accent1" w:themeShade="BF"/>
                                    <w:sz w:val="36"/>
                                    <w:lang w:eastAsia="zh-CN"/>
                                  </w:rPr>
                                </w:pPr>
                                <w:r w:rsidRPr="005150E9">
                                  <w:rPr>
                                    <w:b/>
                                    <w:noProof/>
                                    <w:color w:val="DF1010" w:themeColor="accent1" w:themeShade="BF"/>
                                    <w:sz w:val="36"/>
                                    <w:lang w:eastAsia="zh-CN"/>
                                  </w:rPr>
                                  <w:t>创业</w:t>
                                </w:r>
                                <w:r w:rsidRPr="005150E9">
                                  <w:rPr>
                                    <w:rFonts w:hint="eastAsia"/>
                                    <w:b/>
                                    <w:noProof/>
                                    <w:color w:val="DF1010" w:themeColor="accent1" w:themeShade="BF"/>
                                    <w:sz w:val="36"/>
                                    <w:lang w:eastAsia="zh-CN"/>
                                  </w:rPr>
                                  <w:t>团队：</w:t>
                                </w:r>
                              </w:p>
                              <w:tbl>
                                <w:tblPr>
                                  <w:tblStyle w:val="a9"/>
                                  <w:tblW w:w="0" w:type="auto"/>
                                  <w:tblInd w:w="-5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66"/>
                                  <w:gridCol w:w="1503"/>
                                  <w:gridCol w:w="979"/>
                                  <w:gridCol w:w="1461"/>
                                  <w:gridCol w:w="1010"/>
                                  <w:gridCol w:w="1337"/>
                                </w:tblGrid>
                                <w:tr w:rsidR="007444FF" w14:paraId="3426B25E" w14:textId="77777777" w:rsidTr="005150E9">
                                  <w:tc>
                                    <w:tcPr>
                                      <w:tcW w:w="816" w:type="dxa"/>
                                    </w:tcPr>
                                    <w:p w14:paraId="6BA3DED2" w14:textId="523489D0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B21BC0">
                                        <w:rPr>
                                          <w:noProof/>
                                          <w:lang w:eastAsia="zh-CN"/>
                                        </w:rPr>
                                        <w:drawing>
                                          <wp:inline distT="0" distB="0" distL="0" distR="0" wp14:anchorId="4497D99D" wp14:editId="636F1FBA">
                                            <wp:extent cx="471546" cy="473228"/>
                                            <wp:effectExtent l="0" t="0" r="5080" b="3175"/>
                                            <wp:docPr id="84" name="图片 8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2">
                                                              <a14:imgEffect>
                                                                <a14:saturation sat="200000"/>
                                                              </a14:imgEffect>
                                                              <a14:imgEffect>
                                                                <a14:brightnessContrast bright="20000" contrast="-20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505949" cy="5077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571" w:type="dxa"/>
                                    </w:tcPr>
                                    <w:p w14:paraId="08A81235" w14:textId="177BF144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5150E9">
                                        <w:rPr>
                                          <w:rStyle w:val="a7"/>
                                          <w:sz w:val="36"/>
                                        </w:rPr>
                                        <w:t>陈</w:t>
                                      </w:r>
                                      <w:r w:rsidRPr="005150E9">
                                        <w:rPr>
                                          <w:rStyle w:val="a7"/>
                                          <w:rFonts w:hint="eastAsia"/>
                                          <w:sz w:val="36"/>
                                        </w:rPr>
                                        <w:t>洪璞</w:t>
                                      </w:r>
                                    </w:p>
                                  </w:tc>
                                  <w:tc>
                                    <w:tcPr>
                                      <w:tcW w:w="876" w:type="dxa"/>
                                    </w:tcPr>
                                    <w:p w14:paraId="32CF2EBB" w14:textId="70B8662A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B21BC0">
                                        <w:rPr>
                                          <w:noProof/>
                                          <w:lang w:eastAsia="zh-CN"/>
                                        </w:rPr>
                                        <w:drawing>
                                          <wp:inline distT="0" distB="0" distL="0" distR="0" wp14:anchorId="6D343FD5" wp14:editId="04F12EFD">
                                            <wp:extent cx="484910" cy="484302"/>
                                            <wp:effectExtent l="0" t="0" r="0" b="0"/>
                                            <wp:docPr id="85" name="图片 9" descr="北航校徽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图片 9" descr="北航校徽"/>
                                                    <pic:cNvPicPr/>
                                                  </pic:nvPicPr>
                                                  <pic:blipFill>
                                                    <a:blip r:embed="rId13" cstate="print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4">
                                                              <a14:imgEffect>
                                                                <a14:brightnessContrast contrast="20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502621" cy="50199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526" w:type="dxa"/>
                                    </w:tcPr>
                                    <w:p w14:paraId="51408D9B" w14:textId="6FE44B76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5150E9">
                                        <w:rPr>
                                          <w:rStyle w:val="a7"/>
                                          <w:rFonts w:hint="eastAsia"/>
                                          <w:sz w:val="36"/>
                                        </w:rPr>
                                        <w:t>汪圣灵</w:t>
                                      </w:r>
                                    </w:p>
                                  </w:tc>
                                  <w:tc>
                                    <w:tcPr>
                                      <w:tcW w:w="906" w:type="dxa"/>
                                    </w:tcPr>
                                    <w:p w14:paraId="34854CB3" w14:textId="4F4455F4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B21BC0">
                                        <w:rPr>
                                          <w:noProof/>
                                          <w:lang w:eastAsia="zh-CN"/>
                                        </w:rPr>
                                        <w:drawing>
                                          <wp:inline distT="0" distB="0" distL="0" distR="0" wp14:anchorId="0BA2427E" wp14:editId="06804699">
                                            <wp:extent cx="504420" cy="481642"/>
                                            <wp:effectExtent l="0" t="0" r="0" b="0"/>
                                            <wp:docPr id="86" name="图片 8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7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5">
                                                      <a:extLst>
                                                        <a:ext uri="{BEBA8EAE-BF5A-486C-A8C5-ECC9F3942E4B}">
                                                          <a14:imgProps xmlns:a14="http://schemas.microsoft.com/office/drawing/2010/main">
                                                            <a14:imgLayer r:embed="rId16">
                                                              <a14:imgEffect>
                                                                <a14:brightnessContrast bright="20000" contrast="-20000"/>
                                                              </a14:imgEffect>
                                                            </a14:imgLayer>
                                                          </a14:imgProps>
                                                        </a:ex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7324" r="8892"/>
                                                    <a:stretch/>
                                                  </pic:blipFill>
                                                  <pic:spPr bwMode="auto">
                                                    <a:xfrm rot="10800000" flipV="1">
                                                      <a:off x="0" y="0"/>
                                                      <a:ext cx="535163" cy="51099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1393" w:type="dxa"/>
                                    </w:tcPr>
                                    <w:p w14:paraId="78DC3D40" w14:textId="53E1CCA2" w:rsidR="007444FF" w:rsidRDefault="007444FF">
                                      <w:pPr>
                                        <w:rPr>
                                          <w:noProof/>
                                          <w:lang w:eastAsia="zh-CN"/>
                                        </w:rPr>
                                      </w:pPr>
                                      <w:r w:rsidRPr="005150E9">
                                        <w:rPr>
                                          <w:rStyle w:val="a7"/>
                                          <w:rFonts w:hint="eastAsia"/>
                                          <w:sz w:val="36"/>
                                        </w:rPr>
                                        <w:t>汪军水</w:t>
                                      </w:r>
                                    </w:p>
                                  </w:tc>
                                </w:tr>
                              </w:tbl>
                              <w:p w14:paraId="05CB40F1" w14:textId="41D70660" w:rsidR="007444FF" w:rsidRPr="00B21BC0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C17FE9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margin-left:212.75pt;margin-top:361.3pt;width:377.45pt;height:40.2pt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" fillcolor="white [3201]" stroked="f" strokeweight=".5pt">
                    <v:textbox style="mso-fit-shape-to-text:t">
                      <w:txbxContent>
                        <w:p w14:paraId="711C767A" w14:textId="063FAACD" w:rsidR="007444FF" w:rsidRPr="005150E9" w:rsidRDefault="007444FF">
                          <w:pPr>
                            <w:rPr>
                              <w:b/>
                              <w:noProof/>
                              <w:color w:val="DF1010" w:themeColor="accent1" w:themeShade="BF"/>
                              <w:sz w:val="36"/>
                              <w:lang w:eastAsia="zh-CN"/>
                            </w:rPr>
                          </w:pPr>
                          <w:r w:rsidRPr="005150E9">
                            <w:rPr>
                              <w:b/>
                              <w:noProof/>
                              <w:color w:val="DF1010" w:themeColor="accent1" w:themeShade="BF"/>
                              <w:sz w:val="36"/>
                              <w:lang w:eastAsia="zh-CN"/>
                            </w:rPr>
                            <w:t>创业</w:t>
                          </w:r>
                          <w:r w:rsidRPr="005150E9">
                            <w:rPr>
                              <w:rFonts w:hint="eastAsia"/>
                              <w:b/>
                              <w:noProof/>
                              <w:color w:val="DF1010" w:themeColor="accent1" w:themeShade="BF"/>
                              <w:sz w:val="36"/>
                              <w:lang w:eastAsia="zh-CN"/>
                            </w:rPr>
                            <w:t>团队：</w:t>
                          </w:r>
                        </w:p>
                        <w:tbl>
                          <w:tblPr>
                            <w:tblStyle w:val="a9"/>
                            <w:tblW w:w="0" w:type="auto"/>
                            <w:tblInd w:w="-5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966"/>
                            <w:gridCol w:w="1503"/>
                            <w:gridCol w:w="979"/>
                            <w:gridCol w:w="1461"/>
                            <w:gridCol w:w="1010"/>
                            <w:gridCol w:w="1337"/>
                          </w:tblGrid>
                          <w:tr w:rsidR="007444FF" w14:paraId="3426B25E" w14:textId="77777777" w:rsidTr="005150E9">
                            <w:tc>
                              <w:tcPr>
                                <w:tcW w:w="816" w:type="dxa"/>
                              </w:tcPr>
                              <w:p w14:paraId="6BA3DED2" w14:textId="523489D0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B21BC0"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4497D99D" wp14:editId="636F1FBA">
                                      <wp:extent cx="471546" cy="473228"/>
                                      <wp:effectExtent l="0" t="0" r="5080" b="3175"/>
                                      <wp:docPr id="84" name="图片 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2">
                                                        <a14:imgEffect>
                                                          <a14:saturation sat="200000"/>
                                                        </a14:imgEffect>
                                                        <a14:imgEffect>
                                                          <a14:brightnessContrast bright="20000" contrast="-20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05949" cy="5077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571" w:type="dxa"/>
                              </w:tcPr>
                              <w:p w14:paraId="08A81235" w14:textId="177BF144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5150E9">
                                  <w:rPr>
                                    <w:rStyle w:val="a7"/>
                                    <w:sz w:val="36"/>
                                  </w:rPr>
                                  <w:t>陈</w:t>
                                </w:r>
                                <w:r w:rsidRPr="005150E9">
                                  <w:rPr>
                                    <w:rStyle w:val="a7"/>
                                    <w:rFonts w:hint="eastAsia"/>
                                    <w:sz w:val="36"/>
                                  </w:rPr>
                                  <w:t>洪璞</w:t>
                                </w:r>
                              </w:p>
                            </w:tc>
                            <w:tc>
                              <w:tcPr>
                                <w:tcW w:w="876" w:type="dxa"/>
                              </w:tcPr>
                              <w:p w14:paraId="32CF2EBB" w14:textId="70B8662A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B21BC0"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D343FD5" wp14:editId="04F12EFD">
                                      <wp:extent cx="484910" cy="484302"/>
                                      <wp:effectExtent l="0" t="0" r="0" b="0"/>
                                      <wp:docPr id="85" name="图片 9" descr="北航校徽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图片 9" descr="北航校徽"/>
                                              <pic:cNvPicPr/>
                                            </pic:nvPicPr>
                                            <pic:blipFill>
                                              <a:blip r:embed="rId13" cstate="print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4">
                                                        <a14:imgEffect>
                                                          <a14:brightnessContrast contrast="20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02621" cy="5019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526" w:type="dxa"/>
                              </w:tcPr>
                              <w:p w14:paraId="51408D9B" w14:textId="6FE44B76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5150E9">
                                  <w:rPr>
                                    <w:rStyle w:val="a7"/>
                                    <w:rFonts w:hint="eastAsia"/>
                                    <w:sz w:val="36"/>
                                  </w:rPr>
                                  <w:t>汪圣灵</w:t>
                                </w:r>
                              </w:p>
                            </w:tc>
                            <w:tc>
                              <w:tcPr>
                                <w:tcW w:w="906" w:type="dxa"/>
                              </w:tcPr>
                              <w:p w14:paraId="34854CB3" w14:textId="4F4455F4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B21BC0"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0BA2427E" wp14:editId="06804699">
                                      <wp:extent cx="504420" cy="481642"/>
                                      <wp:effectExtent l="0" t="0" r="0" b="0"/>
                                      <wp:docPr id="86" name="图片 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7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5">
                                                <a:extLst>
                                                  <a:ext uri="{BEBA8EAE-BF5A-486C-A8C5-ECC9F3942E4B}">
                                                    <a14:imgProps xmlns:a14="http://schemas.microsoft.com/office/drawing/2010/main">
                                                      <a14:imgLayer r:embed="rId16">
                                                        <a14:imgEffect>
                                                          <a14:brightnessContrast bright="20000" contrast="-20000"/>
                                                        </a14:imgEffect>
                                                      </a14:imgLayer>
                                                    </a14:imgProps>
                                                  </a:ex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7324" r="8892"/>
                                              <a:stretch/>
                                            </pic:blipFill>
                                            <pic:spPr bwMode="auto">
                                              <a:xfrm rot="10800000" flipV="1">
                                                <a:off x="0" y="0"/>
                                                <a:ext cx="535163" cy="5109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1393" w:type="dxa"/>
                              </w:tcPr>
                              <w:p w14:paraId="78DC3D40" w14:textId="53E1CCA2" w:rsidR="007444FF" w:rsidRDefault="007444FF">
                                <w:pPr>
                                  <w:rPr>
                                    <w:noProof/>
                                    <w:lang w:eastAsia="zh-CN"/>
                                  </w:rPr>
                                </w:pPr>
                                <w:r w:rsidRPr="005150E9">
                                  <w:rPr>
                                    <w:rStyle w:val="a7"/>
                                    <w:rFonts w:hint="eastAsia"/>
                                    <w:sz w:val="36"/>
                                  </w:rPr>
                                  <w:t>汪军水</w:t>
                                </w:r>
                              </w:p>
                            </w:tc>
                          </w:tr>
                        </w:tbl>
                        <w:p w14:paraId="05CB40F1" w14:textId="41D70660" w:rsidR="007444FF" w:rsidRPr="00B21BC0" w:rsidRDefault="007444FF">
                          <w:pPr>
                            <w:rPr>
                              <w:noProof/>
                              <w:lang w:eastAsia="zh-CN"/>
                            </w:rPr>
                          </w:pP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8563C" w:rsidRPr="00971DBC">
            <w:rPr>
              <w:rFonts w:ascii="Microsoft YaHei UI" w:hAnsi="Microsoft YaHei UI"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FA66C7" wp14:editId="42C50D51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2933700</wp:posOffset>
                    </wp:positionV>
                    <wp:extent cx="5433060" cy="1463040"/>
                    <wp:effectExtent l="0" t="0" r="15240" b="3175"/>
                    <wp:wrapTopAndBottom/>
                    <wp:docPr id="2" name="文本框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3060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BC1312" w14:textId="0A262369" w:rsidR="007444FF" w:rsidRPr="00B21BC0" w:rsidRDefault="004B1C3B" w:rsidP="00B21BC0">
                                <w:pPr>
                                  <w:pStyle w:val="a4"/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-197011652"/>
                                    <w:placeholder>
                                      <w:docPart w:val="19CE55530FC746A1AEC54DD7E839E9F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444FF">
                                      <w:t>IKE</w:t>
                                    </w:r>
                                    <w:r w:rsidR="007444FF">
                                      <w:t>公司</w:t>
                                    </w:r>
                                    <w:r w:rsidR="007444FF">
                                      <w:rPr>
                                        <w:rFonts w:ascii="微软雅黑" w:eastAsia="微软雅黑" w:hAnsi="微软雅黑" w:cs="微软雅黑" w:hint="eastAsia"/>
                                        <w:lang w:eastAsia="zh-CN"/>
                                      </w:rPr>
                                      <w:t>创业策划书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FA66C7" id="文本框 2" o:spid="_x0000_s1027" type="#_x0000_t202" alt="Text box displaying document title and subtitle" style="position:absolute;margin-left:0;margin-top:231pt;width:427.8pt;height:115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" filled="f" stroked="f" strokeweight=".5pt">
                    <v:textbox style="mso-fit-shape-to-text:t" inset="0,0,0,0">
                      <w:txbxContent>
                        <w:p w14:paraId="44BC1312" w14:textId="0A262369" w:rsidR="007444FF" w:rsidRPr="00B21BC0" w:rsidRDefault="004B1C3B" w:rsidP="00B21BC0">
                          <w:pPr>
                            <w:pStyle w:val="a4"/>
                          </w:pPr>
                          <w:sdt>
                            <w:sdtPr>
                              <w:alias w:val="标题"/>
                              <w:tag w:val=""/>
                              <w:id w:val="-197011652"/>
                              <w:placeholder>
                                <w:docPart w:val="19CE55530FC746A1AEC54DD7E839E9F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7444FF">
                                <w:t>IKE</w:t>
                              </w:r>
                              <w:r w:rsidR="007444FF">
                                <w:t>公司</w:t>
                              </w:r>
                              <w:r w:rsidR="007444FF">
                                <w:rPr>
                                  <w:rFonts w:ascii="微软雅黑" w:eastAsia="微软雅黑" w:hAnsi="微软雅黑" w:cs="微软雅黑" w:hint="eastAsia"/>
                                  <w:lang w:eastAsia="zh-CN"/>
                                </w:rPr>
                                <w:t>创业策划书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sectPr w:rsidR="00AC77B2" w:rsidRPr="00112BBA" w:rsidSect="00F13204">
      <w:footerReference w:type="default" r:id="rId17"/>
      <w:pgSz w:w="12240" w:h="15840" w:code="1"/>
      <w:pgMar w:top="1080" w:right="1440" w:bottom="108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6D35B" w14:textId="77777777" w:rsidR="004B1C3B" w:rsidRDefault="004B1C3B">
      <w:pPr>
        <w:spacing w:after="0" w:line="240" w:lineRule="auto"/>
      </w:pPr>
      <w:r>
        <w:separator/>
      </w:r>
    </w:p>
  </w:endnote>
  <w:endnote w:type="continuationSeparator" w:id="0">
    <w:p w14:paraId="0BA165AE" w14:textId="77777777" w:rsidR="004B1C3B" w:rsidRDefault="004B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8990E" w14:textId="321F3116" w:rsidR="007444FF" w:rsidRDefault="004B1C3B">
    <w:pPr>
      <w:pStyle w:val="ae"/>
    </w:pPr>
    <w:sdt>
      <w:sdtPr>
        <w:alias w:val="标题"/>
        <w:tag w:val=""/>
        <w:id w:val="556586187"/>
        <w:placeholder>
          <w:docPart w:val="B8818490FAA449DFAD72BFDFF0EE25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444FF">
          <w:t>IKE</w:t>
        </w:r>
        <w:r w:rsidR="007444FF">
          <w:t>公司创业策划书</w:t>
        </w:r>
      </w:sdtContent>
    </w:sdt>
    <w:r w:rsidR="007444FF">
      <w:t xml:space="preserve"> - </w:t>
    </w:r>
    <w:sdt>
      <w:sdtPr>
        <w:alias w:val="日期"/>
        <w:tag w:val=""/>
        <w:id w:val="-458107535"/>
        <w:placeholder>
          <w:docPart w:val="8EC61BCF8EA94462A7B6A5E4DE36C26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7-08T00:00:00Z">
          <w:dateFormat w:val="yyyy年M月"/>
          <w:lid w:val="zh-CN"/>
          <w:storeMappedDataAs w:val="dateTime"/>
          <w:calendar w:val="gregorian"/>
        </w:date>
      </w:sdtPr>
      <w:sdtEndPr/>
      <w:sdtContent>
        <w:r w:rsidR="007444FF">
          <w:rPr>
            <w:rFonts w:hint="eastAsia"/>
            <w:lang w:eastAsia="zh-CN"/>
          </w:rPr>
          <w:t>2018</w:t>
        </w:r>
        <w:r w:rsidR="007444FF">
          <w:rPr>
            <w:rFonts w:hint="eastAsia"/>
            <w:lang w:eastAsia="zh-CN"/>
          </w:rPr>
          <w:t>年</w:t>
        </w:r>
        <w:r w:rsidR="007444FF">
          <w:rPr>
            <w:rFonts w:hint="eastAsia"/>
            <w:lang w:eastAsia="zh-CN"/>
          </w:rPr>
          <w:t>7</w:t>
        </w:r>
        <w:r w:rsidR="007444FF">
          <w:rPr>
            <w:rFonts w:hint="eastAsia"/>
            <w:lang w:eastAsia="zh-CN"/>
          </w:rPr>
          <w:t>月</w:t>
        </w:r>
      </w:sdtContent>
    </w:sdt>
    <w:r w:rsidR="007444FF">
      <w:ptab w:relativeTo="margin" w:alignment="right" w:leader="none"/>
    </w:r>
    <w:r w:rsidR="007444FF">
      <w:fldChar w:fldCharType="begin"/>
    </w:r>
    <w:r w:rsidR="007444FF">
      <w:instrText xml:space="preserve"> PAGE   \* MERGEFORMAT </w:instrText>
    </w:r>
    <w:r w:rsidR="007444FF">
      <w:fldChar w:fldCharType="separate"/>
    </w:r>
    <w:r w:rsidR="007444FF">
      <w:rPr>
        <w:noProof/>
      </w:rPr>
      <w:t>46</w:t>
    </w:r>
    <w:r w:rsidR="007444F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A4456" w14:textId="77777777" w:rsidR="004B1C3B" w:rsidRDefault="004B1C3B">
      <w:pPr>
        <w:spacing w:after="0" w:line="240" w:lineRule="auto"/>
      </w:pPr>
      <w:r>
        <w:separator/>
      </w:r>
    </w:p>
  </w:footnote>
  <w:footnote w:type="continuationSeparator" w:id="0">
    <w:p w14:paraId="4DFD9DB4" w14:textId="77777777" w:rsidR="004B1C3B" w:rsidRDefault="004B1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042"/>
    <w:multiLevelType w:val="hybridMultilevel"/>
    <w:tmpl w:val="057A7690"/>
    <w:lvl w:ilvl="0" w:tplc="32E00FB6">
      <w:start w:val="1"/>
      <w:numFmt w:val="chineseCountingThousand"/>
      <w:pStyle w:val="2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45473"/>
    <w:multiLevelType w:val="hybridMultilevel"/>
    <w:tmpl w:val="E7C075FE"/>
    <w:lvl w:ilvl="0" w:tplc="BE2C2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96456"/>
    <w:multiLevelType w:val="hybridMultilevel"/>
    <w:tmpl w:val="D2B64754"/>
    <w:lvl w:ilvl="0" w:tplc="1F3CB0BC">
      <w:start w:val="1"/>
      <w:numFmt w:val="chineseCountingThousand"/>
      <w:pStyle w:val="1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17AC6244"/>
    <w:lvl w:ilvl="0" w:tplc="29FC1840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976BC"/>
    <w:multiLevelType w:val="hybridMultilevel"/>
    <w:tmpl w:val="30DA9AFE"/>
    <w:lvl w:ilvl="0" w:tplc="F126DA66">
      <w:start w:val="1"/>
      <w:numFmt w:val="decimal"/>
      <w:pStyle w:val="3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"/>
  </w:num>
  <w:num w:numId="16">
    <w:abstractNumId w:val="0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3C"/>
    <w:rsid w:val="00014F83"/>
    <w:rsid w:val="00021B9D"/>
    <w:rsid w:val="000336AF"/>
    <w:rsid w:val="00064244"/>
    <w:rsid w:val="00085F88"/>
    <w:rsid w:val="000A5910"/>
    <w:rsid w:val="000B0FCB"/>
    <w:rsid w:val="000D0BA3"/>
    <w:rsid w:val="00112BBA"/>
    <w:rsid w:val="001326E1"/>
    <w:rsid w:val="00142234"/>
    <w:rsid w:val="00152143"/>
    <w:rsid w:val="001571D9"/>
    <w:rsid w:val="00166042"/>
    <w:rsid w:val="0018027C"/>
    <w:rsid w:val="00187593"/>
    <w:rsid w:val="001A5B95"/>
    <w:rsid w:val="001B02CB"/>
    <w:rsid w:val="001B046C"/>
    <w:rsid w:val="001E2F78"/>
    <w:rsid w:val="001F4AD1"/>
    <w:rsid w:val="001F4E56"/>
    <w:rsid w:val="00203EC1"/>
    <w:rsid w:val="00207BD7"/>
    <w:rsid w:val="002327DD"/>
    <w:rsid w:val="00247E18"/>
    <w:rsid w:val="002D5550"/>
    <w:rsid w:val="002D6409"/>
    <w:rsid w:val="002E6EEF"/>
    <w:rsid w:val="002F080A"/>
    <w:rsid w:val="0034111F"/>
    <w:rsid w:val="00346DC9"/>
    <w:rsid w:val="003635E1"/>
    <w:rsid w:val="00391D54"/>
    <w:rsid w:val="003E1365"/>
    <w:rsid w:val="003E22C1"/>
    <w:rsid w:val="00427966"/>
    <w:rsid w:val="00436E90"/>
    <w:rsid w:val="00443FC8"/>
    <w:rsid w:val="00450049"/>
    <w:rsid w:val="004521F6"/>
    <w:rsid w:val="004546C7"/>
    <w:rsid w:val="00464ED6"/>
    <w:rsid w:val="0046786C"/>
    <w:rsid w:val="00493366"/>
    <w:rsid w:val="004A4B29"/>
    <w:rsid w:val="004B1761"/>
    <w:rsid w:val="004B1C3B"/>
    <w:rsid w:val="004C03BB"/>
    <w:rsid w:val="004C3442"/>
    <w:rsid w:val="004C703C"/>
    <w:rsid w:val="004D14D4"/>
    <w:rsid w:val="004D7C87"/>
    <w:rsid w:val="004F0273"/>
    <w:rsid w:val="005150E9"/>
    <w:rsid w:val="005336CF"/>
    <w:rsid w:val="005407DA"/>
    <w:rsid w:val="00547E88"/>
    <w:rsid w:val="005576DC"/>
    <w:rsid w:val="00580CC4"/>
    <w:rsid w:val="0058340B"/>
    <w:rsid w:val="00595DAF"/>
    <w:rsid w:val="005A4F67"/>
    <w:rsid w:val="005A6F8B"/>
    <w:rsid w:val="005C019B"/>
    <w:rsid w:val="005F336F"/>
    <w:rsid w:val="00602ACD"/>
    <w:rsid w:val="0061005C"/>
    <w:rsid w:val="00614993"/>
    <w:rsid w:val="00624E24"/>
    <w:rsid w:val="00673F0A"/>
    <w:rsid w:val="00675029"/>
    <w:rsid w:val="00690173"/>
    <w:rsid w:val="00694CAB"/>
    <w:rsid w:val="006A7D5D"/>
    <w:rsid w:val="006B295C"/>
    <w:rsid w:val="006B37D7"/>
    <w:rsid w:val="006E7253"/>
    <w:rsid w:val="006F0DAD"/>
    <w:rsid w:val="007018E5"/>
    <w:rsid w:val="00704B0B"/>
    <w:rsid w:val="00711556"/>
    <w:rsid w:val="00720A20"/>
    <w:rsid w:val="007240EB"/>
    <w:rsid w:val="00732C81"/>
    <w:rsid w:val="0073473F"/>
    <w:rsid w:val="007444FF"/>
    <w:rsid w:val="00752D2E"/>
    <w:rsid w:val="007855DA"/>
    <w:rsid w:val="007868FC"/>
    <w:rsid w:val="007A0577"/>
    <w:rsid w:val="007B0083"/>
    <w:rsid w:val="007C2747"/>
    <w:rsid w:val="00813058"/>
    <w:rsid w:val="00863610"/>
    <w:rsid w:val="008836CB"/>
    <w:rsid w:val="008932EC"/>
    <w:rsid w:val="00894262"/>
    <w:rsid w:val="00895495"/>
    <w:rsid w:val="008C3C53"/>
    <w:rsid w:val="00904C47"/>
    <w:rsid w:val="00917698"/>
    <w:rsid w:val="00927040"/>
    <w:rsid w:val="00960A62"/>
    <w:rsid w:val="0096150B"/>
    <w:rsid w:val="009701CA"/>
    <w:rsid w:val="00971DBC"/>
    <w:rsid w:val="009A622F"/>
    <w:rsid w:val="009A789F"/>
    <w:rsid w:val="009C5167"/>
    <w:rsid w:val="009C5A10"/>
    <w:rsid w:val="00A57F55"/>
    <w:rsid w:val="00A611F3"/>
    <w:rsid w:val="00A946F2"/>
    <w:rsid w:val="00AB043F"/>
    <w:rsid w:val="00AC4FB3"/>
    <w:rsid w:val="00AC77B2"/>
    <w:rsid w:val="00AF63CC"/>
    <w:rsid w:val="00AF6AA1"/>
    <w:rsid w:val="00B078C9"/>
    <w:rsid w:val="00B07941"/>
    <w:rsid w:val="00B150FD"/>
    <w:rsid w:val="00B21BC0"/>
    <w:rsid w:val="00B261BD"/>
    <w:rsid w:val="00B26FE3"/>
    <w:rsid w:val="00B70960"/>
    <w:rsid w:val="00B967DE"/>
    <w:rsid w:val="00BA51E1"/>
    <w:rsid w:val="00BD0D40"/>
    <w:rsid w:val="00C04454"/>
    <w:rsid w:val="00C25C55"/>
    <w:rsid w:val="00C31354"/>
    <w:rsid w:val="00C73508"/>
    <w:rsid w:val="00C8057E"/>
    <w:rsid w:val="00C819F3"/>
    <w:rsid w:val="00CA6B18"/>
    <w:rsid w:val="00CB7BB9"/>
    <w:rsid w:val="00CF544E"/>
    <w:rsid w:val="00D00231"/>
    <w:rsid w:val="00D0108A"/>
    <w:rsid w:val="00D214C2"/>
    <w:rsid w:val="00D62D30"/>
    <w:rsid w:val="00D66129"/>
    <w:rsid w:val="00D836A7"/>
    <w:rsid w:val="00E05081"/>
    <w:rsid w:val="00E06ADD"/>
    <w:rsid w:val="00E334C5"/>
    <w:rsid w:val="00E527DC"/>
    <w:rsid w:val="00E81025"/>
    <w:rsid w:val="00E831F3"/>
    <w:rsid w:val="00E951BE"/>
    <w:rsid w:val="00EA72A1"/>
    <w:rsid w:val="00EC3C10"/>
    <w:rsid w:val="00ED63C6"/>
    <w:rsid w:val="00EE7E0B"/>
    <w:rsid w:val="00F03675"/>
    <w:rsid w:val="00F13204"/>
    <w:rsid w:val="00F40657"/>
    <w:rsid w:val="00F55F66"/>
    <w:rsid w:val="00F60A4D"/>
    <w:rsid w:val="00F82CAC"/>
    <w:rsid w:val="00F8563C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DDA2CE"/>
  <w15:chartTrackingRefBased/>
  <w15:docId w15:val="{76C2393F-D9AE-40DA-9E0B-DF632B27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6F2"/>
    <w:rPr>
      <w:rFonts w:eastAsia="Microsoft YaHei UI"/>
    </w:rPr>
  </w:style>
  <w:style w:type="paragraph" w:styleId="1">
    <w:name w:val="heading 1"/>
    <w:basedOn w:val="a"/>
    <w:next w:val="a"/>
    <w:link w:val="10"/>
    <w:uiPriority w:val="9"/>
    <w:qFormat/>
    <w:rsid w:val="004C3442"/>
    <w:pPr>
      <w:keepNext/>
      <w:keepLines/>
      <w:numPr>
        <w:numId w:val="4"/>
      </w:numPr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hAnsiTheme="majorHAnsi" w:cstheme="majorBidi"/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C3442"/>
    <w:pPr>
      <w:keepNext/>
      <w:keepLines/>
      <w:numPr>
        <w:numId w:val="5"/>
      </w:numPr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6F2"/>
    <w:pPr>
      <w:keepNext/>
      <w:keepLines/>
      <w:numPr>
        <w:numId w:val="6"/>
      </w:numPr>
      <w:spacing w:before="40" w:after="0"/>
      <w:outlineLvl w:val="2"/>
    </w:pPr>
    <w:rPr>
      <w:b/>
      <w:bCs/>
      <w:i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46F2"/>
    <w:pPr>
      <w:keepNext/>
      <w:keepLines/>
      <w:spacing w:before="40" w:after="0"/>
      <w:outlineLvl w:val="3"/>
    </w:pPr>
    <w:rPr>
      <w:rFonts w:asciiTheme="majorHAnsi" w:hAnsiTheme="majorHAnsi" w:cstheme="majorBidi"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go">
    <w:name w:val="Logo"/>
    <w:basedOn w:val="a"/>
    <w:uiPriority w:val="99"/>
    <w:semiHidden/>
    <w:unhideWhenUsed/>
    <w:pPr>
      <w:spacing w:before="600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A946F2"/>
    <w:pPr>
      <w:spacing w:after="600" w:line="240" w:lineRule="auto"/>
      <w:contextualSpacing/>
    </w:pPr>
    <w:rPr>
      <w:rFonts w:asciiTheme="majorHAnsi" w:hAnsiTheme="majorHAnsi" w:cstheme="majorBidi"/>
      <w:color w:val="F24F4F" w:themeColor="accent1"/>
      <w:kern w:val="28"/>
      <w:sz w:val="96"/>
      <w:szCs w:val="96"/>
    </w:rPr>
  </w:style>
  <w:style w:type="character" w:customStyle="1" w:styleId="a5">
    <w:name w:val="标题 字符"/>
    <w:basedOn w:val="a0"/>
    <w:link w:val="a4"/>
    <w:uiPriority w:val="10"/>
    <w:rsid w:val="00A946F2"/>
    <w:rPr>
      <w:rFonts w:asciiTheme="majorHAnsi" w:eastAsia="Microsoft YaHei UI" w:hAnsiTheme="majorHAnsi" w:cstheme="majorBidi"/>
      <w:color w:val="F24F4F" w:themeColor="accent1"/>
      <w:kern w:val="28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副标题 字符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A946F2"/>
    <w:pPr>
      <w:spacing w:after="0" w:line="240" w:lineRule="auto"/>
    </w:pPr>
    <w:rPr>
      <w:rFonts w:eastAsia="Microsoft YaHei UI"/>
    </w:rPr>
  </w:style>
  <w:style w:type="table" w:styleId="a9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联系信息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表空间"/>
    <w:basedOn w:val="a8"/>
    <w:uiPriority w:val="99"/>
    <w:pPr>
      <w:spacing w:line="14" w:lineRule="exact"/>
    </w:pPr>
  </w:style>
  <w:style w:type="paragraph" w:styleId="ac">
    <w:name w:val="header"/>
    <w:basedOn w:val="a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</w:style>
  <w:style w:type="paragraph" w:styleId="ae">
    <w:name w:val="footer"/>
    <w:basedOn w:val="a"/>
    <w:link w:val="af"/>
    <w:uiPriority w:val="99"/>
    <w:unhideWhenUsed/>
    <w:qFormat/>
    <w:rsid w:val="00A946F2"/>
    <w:pPr>
      <w:spacing w:after="0" w:line="240" w:lineRule="auto"/>
    </w:pPr>
    <w:rPr>
      <w:rFonts w:asciiTheme="majorHAnsi" w:hAnsiTheme="majorHAnsi" w:cstheme="majorBidi"/>
      <w:caps/>
      <w:color w:val="F24F4F" w:themeColor="accent1"/>
      <w:sz w:val="16"/>
      <w:szCs w:val="16"/>
    </w:rPr>
  </w:style>
  <w:style w:type="character" w:customStyle="1" w:styleId="af">
    <w:name w:val="页脚 字符"/>
    <w:basedOn w:val="a0"/>
    <w:link w:val="ae"/>
    <w:uiPriority w:val="99"/>
    <w:rsid w:val="00A946F2"/>
    <w:rPr>
      <w:rFonts w:asciiTheme="majorHAnsi" w:eastAsia="Microsoft YaHei UI" w:hAnsiTheme="majorHAnsi" w:cstheme="majorBidi"/>
      <w:caps/>
      <w:color w:val="F24F4F" w:themeColor="accent1"/>
      <w:sz w:val="16"/>
      <w:szCs w:val="16"/>
    </w:rPr>
  </w:style>
  <w:style w:type="character" w:customStyle="1" w:styleId="10">
    <w:name w:val="标题 1 字符"/>
    <w:basedOn w:val="a0"/>
    <w:link w:val="1"/>
    <w:uiPriority w:val="9"/>
    <w:rsid w:val="00F8563C"/>
    <w:rPr>
      <w:rFonts w:asciiTheme="majorHAnsi" w:eastAsia="Microsoft YaHei UI" w:hAnsiTheme="majorHAnsi" w:cstheme="majorBidi"/>
      <w:color w:val="F24F4F" w:themeColor="accen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946F2"/>
    <w:rPr>
      <w:rFonts w:eastAsia="Microsoft YaHei UI"/>
      <w:b/>
      <w:bCs/>
      <w:sz w:val="26"/>
      <w:szCs w:val="26"/>
    </w:rPr>
  </w:style>
  <w:style w:type="paragraph" w:styleId="TOC">
    <w:name w:val="TOC Heading"/>
    <w:aliases w:val="目录标题"/>
    <w:basedOn w:val="1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a"/>
    <w:next w:val="a"/>
    <w:autoRedefine/>
    <w:uiPriority w:val="39"/>
    <w:unhideWhenUsed/>
    <w:rsid w:val="000B0FCB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B0FCB"/>
    <w:pPr>
      <w:spacing w:before="120" w:after="0"/>
      <w:ind w:left="200"/>
    </w:pPr>
    <w:rPr>
      <w:b/>
      <w:bCs/>
      <w:sz w:val="22"/>
      <w:szCs w:val="22"/>
    </w:rPr>
  </w:style>
  <w:style w:type="character" w:styleId="af0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946F2"/>
    <w:rPr>
      <w:rFonts w:eastAsia="Microsoft YaHei UI"/>
      <w:b/>
      <w:bCs/>
      <w:iCs/>
      <w:sz w:val="24"/>
      <w:szCs w:val="24"/>
    </w:rPr>
  </w:style>
  <w:style w:type="paragraph" w:customStyle="1" w:styleId="af1">
    <w:name w:val="徽标更改"/>
    <w:basedOn w:val="a"/>
    <w:uiPriority w:val="99"/>
    <w:unhideWhenUsed/>
    <w:pPr>
      <w:spacing w:before="720" w:line="240" w:lineRule="auto"/>
      <w:ind w:left="720"/>
    </w:pPr>
  </w:style>
  <w:style w:type="paragraph" w:customStyle="1" w:styleId="af2">
    <w:name w:val="页脚更改"/>
    <w:basedOn w:val="a"/>
    <w:uiPriority w:val="99"/>
    <w:unhideWhenUsed/>
    <w:qFormat/>
    <w:rsid w:val="00A946F2"/>
    <w:pPr>
      <w:spacing w:after="0" w:line="240" w:lineRule="auto"/>
    </w:pPr>
    <w:rPr>
      <w:iCs/>
      <w:sz w:val="18"/>
      <w:szCs w:val="18"/>
    </w:rPr>
  </w:style>
  <w:style w:type="table" w:customStyle="1" w:styleId="TipTable">
    <w:name w:val="Tip Table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提示文本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图标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0">
    <w:name w:val="标题 4 字符"/>
    <w:basedOn w:val="a0"/>
    <w:link w:val="4"/>
    <w:uiPriority w:val="9"/>
    <w:rsid w:val="00A946F2"/>
    <w:rPr>
      <w:rFonts w:asciiTheme="majorHAnsi" w:eastAsia="Microsoft YaHei UI" w:hAnsiTheme="majorHAnsi" w:cstheme="majorBidi"/>
      <w:iCs/>
      <w:color w:val="DF1010" w:themeColor="accent1" w:themeShade="BF"/>
    </w:rPr>
  </w:style>
  <w:style w:type="table" w:customStyle="1" w:styleId="FinancialTable">
    <w:name w:val="Financial Table"/>
    <w:basedOn w:val="a1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a"/>
    <w:next w:val="a"/>
    <w:autoRedefine/>
    <w:uiPriority w:val="39"/>
    <w:unhideWhenUsed/>
    <w:pPr>
      <w:spacing w:after="0"/>
      <w:ind w:left="400"/>
    </w:pPr>
  </w:style>
  <w:style w:type="paragraph" w:styleId="TOC4">
    <w:name w:val="toc 4"/>
    <w:basedOn w:val="a"/>
    <w:next w:val="a"/>
    <w:autoRedefine/>
    <w:uiPriority w:val="39"/>
    <w:unhideWhenUsed/>
    <w:pPr>
      <w:spacing w:after="0"/>
      <w:ind w:left="600"/>
    </w:pPr>
  </w:style>
  <w:style w:type="paragraph" w:styleId="af5">
    <w:name w:val="caption"/>
    <w:basedOn w:val="a"/>
    <w:next w:val="a"/>
    <w:uiPriority w:val="35"/>
    <w:unhideWhenUsed/>
    <w:qFormat/>
    <w:rsid w:val="00813058"/>
    <w:rPr>
      <w:rFonts w:asciiTheme="majorHAnsi" w:eastAsia="黑体" w:hAnsiTheme="majorHAnsi" w:cstheme="majorBidi"/>
    </w:rPr>
  </w:style>
  <w:style w:type="paragraph" w:styleId="af6">
    <w:name w:val="List Paragraph"/>
    <w:basedOn w:val="a"/>
    <w:uiPriority w:val="34"/>
    <w:unhideWhenUsed/>
    <w:qFormat/>
    <w:rsid w:val="00813058"/>
    <w:pPr>
      <w:ind w:firstLineChars="200" w:firstLine="420"/>
    </w:pPr>
  </w:style>
  <w:style w:type="paragraph" w:styleId="TOC5">
    <w:name w:val="toc 5"/>
    <w:basedOn w:val="a"/>
    <w:next w:val="a"/>
    <w:autoRedefine/>
    <w:uiPriority w:val="39"/>
    <w:unhideWhenUsed/>
    <w:rsid w:val="0073473F"/>
    <w:pPr>
      <w:spacing w:after="0"/>
      <w:ind w:left="800"/>
    </w:pPr>
  </w:style>
  <w:style w:type="paragraph" w:styleId="TOC6">
    <w:name w:val="toc 6"/>
    <w:basedOn w:val="a"/>
    <w:next w:val="a"/>
    <w:autoRedefine/>
    <w:uiPriority w:val="39"/>
    <w:unhideWhenUsed/>
    <w:rsid w:val="0073473F"/>
    <w:pPr>
      <w:spacing w:after="0"/>
      <w:ind w:left="1000"/>
    </w:pPr>
  </w:style>
  <w:style w:type="paragraph" w:styleId="TOC7">
    <w:name w:val="toc 7"/>
    <w:basedOn w:val="a"/>
    <w:next w:val="a"/>
    <w:autoRedefine/>
    <w:uiPriority w:val="39"/>
    <w:unhideWhenUsed/>
    <w:rsid w:val="0073473F"/>
    <w:pPr>
      <w:spacing w:after="0"/>
      <w:ind w:left="1200"/>
    </w:pPr>
  </w:style>
  <w:style w:type="paragraph" w:styleId="TOC8">
    <w:name w:val="toc 8"/>
    <w:basedOn w:val="a"/>
    <w:next w:val="a"/>
    <w:autoRedefine/>
    <w:uiPriority w:val="39"/>
    <w:unhideWhenUsed/>
    <w:rsid w:val="0073473F"/>
    <w:pPr>
      <w:spacing w:after="0"/>
      <w:ind w:left="1400"/>
    </w:pPr>
  </w:style>
  <w:style w:type="paragraph" w:styleId="TOC9">
    <w:name w:val="toc 9"/>
    <w:basedOn w:val="a"/>
    <w:next w:val="a"/>
    <w:autoRedefine/>
    <w:uiPriority w:val="39"/>
    <w:unhideWhenUsed/>
    <w:rsid w:val="0073473F"/>
    <w:pPr>
      <w:spacing w:after="0"/>
      <w:ind w:left="1600"/>
    </w:pPr>
  </w:style>
  <w:style w:type="character" w:customStyle="1" w:styleId="11">
    <w:name w:val="未处理的提及1"/>
    <w:basedOn w:val="a0"/>
    <w:uiPriority w:val="99"/>
    <w:semiHidden/>
    <w:unhideWhenUsed/>
    <w:rsid w:val="001F4E56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F4E56"/>
    <w:rPr>
      <w:color w:val="A3648B" w:themeColor="followedHyperlink"/>
      <w:u w:val="single"/>
    </w:rPr>
  </w:style>
  <w:style w:type="paragraph" w:styleId="af8">
    <w:name w:val="table of figures"/>
    <w:basedOn w:val="a"/>
    <w:next w:val="a"/>
    <w:uiPriority w:val="99"/>
    <w:unhideWhenUsed/>
    <w:rsid w:val="007018E5"/>
    <w:pPr>
      <w:ind w:leftChars="200" w:left="200" w:hangingChars="200" w:hanging="200"/>
    </w:pPr>
  </w:style>
  <w:style w:type="character" w:styleId="af9">
    <w:name w:val="Unresolved Mention"/>
    <w:basedOn w:val="a0"/>
    <w:uiPriority w:val="99"/>
    <w:semiHidden/>
    <w:unhideWhenUsed/>
    <w:rsid w:val="006E7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6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5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1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4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7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8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07/relationships/hdphoto" Target="media/hdphoto2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ofwolf\AppData\Roaming\Microsoft\Templates\&#19994;&#21153;&#35745;&#21010;&#65288;&#32418;&#33394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E55530FC746A1AEC54DD7E839E9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A88E55-E7BC-435A-A312-2B6A5E64E660}"/>
      </w:docPartPr>
      <w:docPartBody>
        <w:p w:rsidR="00A81047" w:rsidRDefault="00A17128">
          <w:pPr>
            <w:pStyle w:val="19CE55530FC746A1AEC54DD7E839E9FC"/>
          </w:pPr>
          <w:r>
            <w:t>[</w:t>
          </w:r>
          <w:r>
            <w:rPr>
              <w:rFonts w:ascii="微软雅黑" w:hAnsi="微软雅黑" w:cs="微软雅黑"/>
            </w:rPr>
            <w:t>业务计</w:t>
          </w:r>
          <w:r>
            <w:rPr>
              <w:rFonts w:ascii="MS Gothic" w:hAnsi="MS Gothic" w:cs="MS Gothic"/>
            </w:rPr>
            <w:t>划</w:t>
          </w:r>
          <w:r>
            <w:rPr>
              <w:rFonts w:ascii="微软雅黑" w:hAnsi="微软雅黑" w:cs="微软雅黑"/>
            </w:rPr>
            <w:t>标题</w:t>
          </w:r>
          <w:r>
            <w:t>]</w:t>
          </w:r>
        </w:p>
      </w:docPartBody>
    </w:docPart>
    <w:docPart>
      <w:docPartPr>
        <w:name w:val="B8818490FAA449DFAD72BFDFF0EE25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DEAB13-5101-4E99-82C7-7DFB391949BA}"/>
      </w:docPartPr>
      <w:docPartBody>
        <w:p w:rsidR="00A81047" w:rsidRDefault="00A17128">
          <w:pPr>
            <w:pStyle w:val="B8818490FAA449DFAD72BFDFF0EE2549"/>
          </w:pPr>
          <w:r>
            <w:t>[</w:t>
          </w:r>
          <w:r>
            <w:rPr>
              <w:rFonts w:ascii="微软雅黑" w:eastAsia="微软雅黑" w:hAnsi="微软雅黑" w:cs="微软雅黑" w:hint="eastAsia"/>
            </w:rPr>
            <w:t>业务计</w:t>
          </w:r>
          <w:r>
            <w:rPr>
              <w:rFonts w:ascii="MS Gothic" w:hAnsi="MS Gothic" w:cs="MS Gothic"/>
            </w:rPr>
            <w:t>划</w:t>
          </w:r>
          <w:r>
            <w:rPr>
              <w:rFonts w:ascii="微软雅黑" w:eastAsia="微软雅黑" w:hAnsi="微软雅黑" w:cs="微软雅黑" w:hint="eastAsia"/>
            </w:rPr>
            <w:t>标题</w:t>
          </w:r>
          <w:r>
            <w:t>]</w:t>
          </w:r>
        </w:p>
      </w:docPartBody>
    </w:docPart>
    <w:docPart>
      <w:docPartPr>
        <w:name w:val="8EC61BCF8EA94462A7B6A5E4DE36C2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EA8344-A140-49B3-91EC-88BF43508FAD}"/>
      </w:docPartPr>
      <w:docPartBody>
        <w:p w:rsidR="00A81047" w:rsidRDefault="00A17128">
          <w:pPr>
            <w:pStyle w:val="8EC61BCF8EA94462A7B6A5E4DE36C26D"/>
          </w:pPr>
          <w:r>
            <w:t>[</w:t>
          </w:r>
          <w:r>
            <w:rPr>
              <w:rFonts w:ascii="微软雅黑" w:eastAsia="微软雅黑" w:hAnsi="微软雅黑" w:cs="微软雅黑" w:hint="eastAsia"/>
            </w:rPr>
            <w:t>选择</w:t>
          </w:r>
          <w:r>
            <w:rPr>
              <w:rFonts w:ascii="MS Gothic" w:hAnsi="MS Gothic" w:cs="MS Gothic"/>
            </w:rPr>
            <w:t>日期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128"/>
    <w:rsid w:val="001929D5"/>
    <w:rsid w:val="00237304"/>
    <w:rsid w:val="003B3A3C"/>
    <w:rsid w:val="004B73D0"/>
    <w:rsid w:val="005E22AB"/>
    <w:rsid w:val="006C23CE"/>
    <w:rsid w:val="009372ED"/>
    <w:rsid w:val="00A17128"/>
    <w:rsid w:val="00A32EE5"/>
    <w:rsid w:val="00A81047"/>
    <w:rsid w:val="00BC265B"/>
    <w:rsid w:val="00BC663F"/>
    <w:rsid w:val="00C17D7A"/>
    <w:rsid w:val="00DD1897"/>
    <w:rsid w:val="00F328F4"/>
    <w:rsid w:val="00FA5BCB"/>
    <w:rsid w:val="00FF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1E90849879E41A5A882EACB76487662">
    <w:name w:val="61E90849879E41A5A882EACB76487662"/>
    <w:pPr>
      <w:widowControl w:val="0"/>
      <w:jc w:val="both"/>
    </w:pPr>
  </w:style>
  <w:style w:type="paragraph" w:customStyle="1" w:styleId="A0F03A35ADD44B7D84DA63CE951B77F4">
    <w:name w:val="A0F03A35ADD44B7D84DA63CE951B77F4"/>
    <w:pPr>
      <w:widowControl w:val="0"/>
      <w:jc w:val="both"/>
    </w:pPr>
  </w:style>
  <w:style w:type="paragraph" w:customStyle="1" w:styleId="AE5B5B58EA9C4E0189022F18B7156207">
    <w:name w:val="AE5B5B58EA9C4E0189022F18B7156207"/>
    <w:pPr>
      <w:widowControl w:val="0"/>
      <w:jc w:val="both"/>
    </w:pPr>
  </w:style>
  <w:style w:type="paragraph" w:customStyle="1" w:styleId="a4">
    <w:name w:val="联系信息"/>
    <w:basedOn w:val="a5"/>
    <w:uiPriority w:val="99"/>
    <w:qFormat/>
    <w:pPr>
      <w:widowControl/>
      <w:jc w:val="left"/>
    </w:pPr>
    <w:rPr>
      <w:rFonts w:eastAsia="Microsoft YaHei UI"/>
      <w:color w:val="FFFFFF" w:themeColor="background1"/>
      <w:kern w:val="0"/>
      <w:sz w:val="22"/>
      <w:lang w:eastAsia="ja-JP"/>
    </w:rPr>
  </w:style>
  <w:style w:type="paragraph" w:styleId="a5">
    <w:name w:val="No Spacing"/>
    <w:uiPriority w:val="1"/>
    <w:qFormat/>
    <w:pPr>
      <w:widowControl w:val="0"/>
      <w:jc w:val="both"/>
    </w:pPr>
  </w:style>
  <w:style w:type="paragraph" w:customStyle="1" w:styleId="AA93299EF89F4E40AA4EA15CBE1E9A0E">
    <w:name w:val="AA93299EF89F4E40AA4EA15CBE1E9A0E"/>
    <w:pPr>
      <w:widowControl w:val="0"/>
      <w:jc w:val="both"/>
    </w:pPr>
  </w:style>
  <w:style w:type="paragraph" w:customStyle="1" w:styleId="34DDDC0DE801408B9938028B7A50356D">
    <w:name w:val="34DDDC0DE801408B9938028B7A50356D"/>
    <w:pPr>
      <w:widowControl w:val="0"/>
      <w:jc w:val="both"/>
    </w:pPr>
  </w:style>
  <w:style w:type="paragraph" w:customStyle="1" w:styleId="E65AD0AC8B3343CAB97B5EF07A6C1A41">
    <w:name w:val="E65AD0AC8B3343CAB97B5EF07A6C1A41"/>
    <w:pPr>
      <w:widowControl w:val="0"/>
      <w:jc w:val="both"/>
    </w:pPr>
  </w:style>
  <w:style w:type="paragraph" w:customStyle="1" w:styleId="B038CE57A4074B9099225DE4CE0E5C9E">
    <w:name w:val="B038CE57A4074B9099225DE4CE0E5C9E"/>
    <w:pPr>
      <w:widowControl w:val="0"/>
      <w:jc w:val="both"/>
    </w:pPr>
  </w:style>
  <w:style w:type="paragraph" w:customStyle="1" w:styleId="F69972D1EBFF435492AE3A661602689A">
    <w:name w:val="F69972D1EBFF435492AE3A661602689A"/>
    <w:pPr>
      <w:widowControl w:val="0"/>
      <w:jc w:val="both"/>
    </w:pPr>
  </w:style>
  <w:style w:type="paragraph" w:customStyle="1" w:styleId="19CE55530FC746A1AEC54DD7E839E9FC">
    <w:name w:val="19CE55530FC746A1AEC54DD7E839E9FC"/>
    <w:pPr>
      <w:widowControl w:val="0"/>
      <w:jc w:val="both"/>
    </w:pPr>
  </w:style>
  <w:style w:type="paragraph" w:customStyle="1" w:styleId="07662F5902FA4356BAA1A5D5022F3AA7">
    <w:name w:val="07662F5902FA4356BAA1A5D5022F3AA7"/>
    <w:pPr>
      <w:widowControl w:val="0"/>
      <w:jc w:val="both"/>
    </w:pPr>
  </w:style>
  <w:style w:type="paragraph" w:customStyle="1" w:styleId="B8818490FAA449DFAD72BFDFF0EE2549">
    <w:name w:val="B8818490FAA449DFAD72BFDFF0EE2549"/>
    <w:pPr>
      <w:widowControl w:val="0"/>
      <w:jc w:val="both"/>
    </w:pPr>
  </w:style>
  <w:style w:type="paragraph" w:customStyle="1" w:styleId="8EC61BCF8EA94462A7B6A5E4DE36C26D">
    <w:name w:val="8EC61BCF8EA94462A7B6A5E4DE36C26D"/>
    <w:pPr>
      <w:widowControl w:val="0"/>
      <w:jc w:val="both"/>
    </w:pPr>
  </w:style>
  <w:style w:type="paragraph" w:customStyle="1" w:styleId="69BB611CA33E4566AF2F7F7C657E9709">
    <w:name w:val="69BB611CA33E4566AF2F7F7C657E9709"/>
    <w:rsid w:val="004B73D0"/>
    <w:pPr>
      <w:widowControl w:val="0"/>
      <w:jc w:val="both"/>
    </w:pPr>
  </w:style>
  <w:style w:type="paragraph" w:customStyle="1" w:styleId="B3691AFF009943CDA933670B26572E98">
    <w:name w:val="B3691AFF009943CDA933670B26572E98"/>
    <w:rsid w:val="004B73D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2018-07-08T00:00:00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3F19F8-4BB5-4E5C-8D67-8687C96B8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业务计划（红色设计）.dotx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IKE公司创业策划书</dc:title>
  <dc:subject>创业团队：陈洪璞、汪圣灵、汪军水</dc:subject>
  <dc:creator>kingofwolf</dc:creator>
  <cp:keywords/>
  <dc:description/>
  <cp:lastModifiedBy>kingofwolf</cp:lastModifiedBy>
  <cp:revision>3</cp:revision>
  <cp:lastPrinted>2018-07-13T08:41:00Z</cp:lastPrinted>
  <dcterms:created xsi:type="dcterms:W3CDTF">2018-07-14T03:12:00Z</dcterms:created>
  <dcterms:modified xsi:type="dcterms:W3CDTF">2018-07-14T03:12:00Z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